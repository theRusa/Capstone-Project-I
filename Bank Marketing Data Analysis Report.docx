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E31D9" w14:textId="4949564D" w:rsidR="00A92B36" w:rsidRDefault="008A5588" w:rsidP="00A92B36">
      <w:pPr>
        <w:pStyle w:val="Title"/>
      </w:pPr>
      <w:sdt>
        <w:sdtPr>
          <w:tag w:val=""/>
          <w:id w:val="230900255"/>
          <w:placeholder>
            <w:docPart w:val="835582888DE9F64C930B004418D8759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BD3F29">
            <w:t>Bank Marketing Data Analysis</w:t>
          </w:r>
        </w:sdtContent>
      </w:sdt>
    </w:p>
    <w:p w14:paraId="5546B54C" w14:textId="022BDCBC" w:rsidR="00BD3F29" w:rsidRPr="00BD3F29" w:rsidRDefault="00BD3F29" w:rsidP="00BD3F29">
      <w:p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D3F29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Pr="00BD3F29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INCLUDEPICTURE "https://m.bankingexchange.com/media/k2/items/cache/fee19e03161274aa1078094a420f1bda_XL.jpg?t=20180110_192631" \* MERGEFORMATINET </w:instrText>
      </w:r>
      <w:r w:rsidRPr="00BD3F29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Pr="00BD3F29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7850F7FE" wp14:editId="3F5D87B4">
            <wp:extent cx="6675120" cy="3816985"/>
            <wp:effectExtent l="0" t="0" r="5080" b="5715"/>
            <wp:docPr id="1" name="Picture 1" descr="Personalized marketing draws more bank spending - Banking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alized marketing draws more bank spending - Banking Exchan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F29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14:paraId="538B1771" w14:textId="39A92D3C" w:rsidR="00CE6B8C" w:rsidRPr="00C33693" w:rsidRDefault="00CE6B8C" w:rsidP="000F4B41">
      <w:pPr>
        <w:pStyle w:val="Image"/>
      </w:pPr>
    </w:p>
    <w:p w14:paraId="1A0F1A14" w14:textId="52F26DBC" w:rsidR="00CD35C6" w:rsidRPr="00A92B36" w:rsidRDefault="00BD3F29" w:rsidP="00A92B36">
      <w:pPr>
        <w:pStyle w:val="Subtitle"/>
      </w:pPr>
      <w:r>
        <w:t>Predicting New Product Subscription</w:t>
      </w:r>
    </w:p>
    <w:sdt>
      <w:sdtPr>
        <w:tag w:val=""/>
        <w:id w:val="-464980047"/>
        <w:placeholder>
          <w:docPart w:val="DEBE01B3B9546F40BC2A42CE349CF0A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50682471" w14:textId="2ACB6AB9" w:rsidR="00CD35C6" w:rsidRDefault="008F58ED" w:rsidP="000576E4">
          <w:pPr>
            <w:pStyle w:val="Author"/>
            <w:spacing w:after="240"/>
          </w:pPr>
          <w:r>
            <w:t xml:space="preserve">Maja </w:t>
          </w:r>
          <w:proofErr w:type="spellStart"/>
          <w:r>
            <w:t>Pedigo</w:t>
          </w:r>
          <w:proofErr w:type="spellEnd"/>
          <w:r>
            <w:t xml:space="preserve"> – Data Scientist at XYZ</w:t>
          </w:r>
        </w:p>
      </w:sdtContent>
    </w:sdt>
    <w:p w14:paraId="5E4C7547" w14:textId="77777777" w:rsidR="00896BA8" w:rsidRDefault="00896BA8">
      <w:pPr>
        <w:sectPr w:rsidR="00896BA8" w:rsidSect="00EE0822">
          <w:pgSz w:w="12240" w:h="15840"/>
          <w:pgMar w:top="1512" w:right="864" w:bottom="1022" w:left="864" w:header="720" w:footer="720" w:gutter="0"/>
          <w:cols w:space="720"/>
          <w:titlePg/>
          <w:docGrid w:linePitch="360"/>
        </w:sectPr>
      </w:pPr>
    </w:p>
    <w:p w14:paraId="363BFE2F" w14:textId="044BFBDE" w:rsidR="00896BA8" w:rsidRDefault="00BD3F29" w:rsidP="00444F31">
      <w:pPr>
        <w:pStyle w:val="Heading1"/>
      </w:pPr>
      <w:r>
        <w:lastRenderedPageBreak/>
        <w:t>Abstract</w:t>
      </w:r>
    </w:p>
    <w:p w14:paraId="07037467" w14:textId="0F6DEDDC" w:rsidR="00BD3F29" w:rsidRPr="00BD3F29" w:rsidRDefault="00B17D73" w:rsidP="00BD3F29">
      <w:r>
        <w:t xml:space="preserve">A bank </w:t>
      </w:r>
      <w:r w:rsidR="00377032">
        <w:t xml:space="preserve">is conducting a marketing campaign over the phone to place </w:t>
      </w:r>
      <w:r w:rsidR="00F77D46">
        <w:t xml:space="preserve">this year’s </w:t>
      </w:r>
      <w:r w:rsidR="00377032">
        <w:t xml:space="preserve">product, a term deposit subscription. The goal is to investigate previous experience in relation to clients’ features </w:t>
      </w:r>
      <w:r w:rsidR="00F77D46">
        <w:t xml:space="preserve">to predict what approach will lead to an increase in subscription compared to last year. </w:t>
      </w:r>
    </w:p>
    <w:p w14:paraId="36400524" w14:textId="795D8D63" w:rsidR="00516859" w:rsidRDefault="00BD3F29" w:rsidP="00516859">
      <w:pPr>
        <w:pStyle w:val="Heading2"/>
        <w:rPr>
          <w:rFonts w:asciiTheme="minorHAnsi" w:eastAsiaTheme="minorEastAsia" w:hAnsiTheme="minorHAnsi" w:cstheme="minorBidi"/>
          <w:caps/>
          <w:color w:val="140E0B" w:themeColor="text2"/>
        </w:rPr>
      </w:pPr>
      <w:r>
        <w:t>Data</w:t>
      </w:r>
    </w:p>
    <w:p w14:paraId="4994CDE8" w14:textId="354AA4AD" w:rsidR="00377032" w:rsidRDefault="00D64633" w:rsidP="00D64633">
      <w:r w:rsidRPr="00D64633">
        <w:t xml:space="preserve">The data </w:t>
      </w:r>
      <w:r w:rsidR="00F77D46">
        <w:t>consists of 23 features including the target variable, and 45211 instances</w:t>
      </w:r>
      <w:r w:rsidRPr="00D64633">
        <w:t xml:space="preserve">. </w:t>
      </w:r>
      <w:r w:rsidR="00377032">
        <w:t xml:space="preserve">It is entirely contained within one dataset in .csv format. </w:t>
      </w:r>
    </w:p>
    <w:p w14:paraId="0B9C59A4" w14:textId="2581BD71" w:rsidR="00F77D46" w:rsidRDefault="00F77D46" w:rsidP="00F77D46">
      <w:pPr>
        <w:pStyle w:val="Heading2"/>
      </w:pPr>
      <w:r>
        <w:t>Method</w:t>
      </w:r>
    </w:p>
    <w:p w14:paraId="27DA458B" w14:textId="77777777" w:rsidR="00F77D46" w:rsidRDefault="00F77D46" w:rsidP="00F77D46"/>
    <w:p w14:paraId="7D4D6B84" w14:textId="7F0D6687" w:rsidR="00F77D46" w:rsidRDefault="00F77D46" w:rsidP="00F77D46">
      <w:r>
        <w:t xml:space="preserve">The goal is to predict a ‘yes’ or ‘no’ answer from a client. The method </w:t>
      </w:r>
      <w:r w:rsidR="00BD4517">
        <w:t>will be to find the best classification model to accurately predict this binary variable. This will be done through data wrangling, exploration, preprocessing and ultimately building of prediction models.</w:t>
      </w:r>
    </w:p>
    <w:p w14:paraId="40234AD2" w14:textId="7A7744EA" w:rsidR="00BD4517" w:rsidRDefault="00BD4517" w:rsidP="00BD4517">
      <w:pPr>
        <w:pStyle w:val="Heading2"/>
      </w:pPr>
      <w:r>
        <w:t>Data Wrangling</w:t>
      </w:r>
    </w:p>
    <w:p w14:paraId="4C9BC309" w14:textId="0E961E31" w:rsidR="00BD4517" w:rsidRDefault="00BD4517" w:rsidP="00BD4517"/>
    <w:p w14:paraId="30110330" w14:textId="6A6EF1C3" w:rsidR="00BD4517" w:rsidRDefault="00BD4517" w:rsidP="00BD4517">
      <w:r>
        <w:t>Initial data inspection revealed no missing values in the dataset. This significantly accelerated the phase of data cleaning.</w:t>
      </w:r>
    </w:p>
    <w:p w14:paraId="1F498E38" w14:textId="467144F4" w:rsidR="00AA534A" w:rsidRDefault="00BD4517" w:rsidP="00BD4517">
      <w:r>
        <w:t xml:space="preserve">Several redundant and misleading features were </w:t>
      </w:r>
      <w:r w:rsidR="00AA534A">
        <w:t>identified and</w:t>
      </w:r>
      <w:r>
        <w:t xml:space="preserve"> </w:t>
      </w:r>
      <w:r w:rsidR="00AA534A">
        <w:t>removed from the dataset. Those features include: ‘response’, ‘marital-education’, ‘age’, and ‘</w:t>
      </w:r>
      <w:proofErr w:type="spellStart"/>
      <w:r w:rsidR="00AA534A">
        <w:t>pdays</w:t>
      </w:r>
      <w:proofErr w:type="spellEnd"/>
      <w:r w:rsidR="00AA534A">
        <w:t>’ columns.</w:t>
      </w:r>
    </w:p>
    <w:p w14:paraId="026F2FDE" w14:textId="6EC349EA" w:rsidR="00AA534A" w:rsidRDefault="00AA534A" w:rsidP="00AA534A">
      <w:pPr>
        <w:pStyle w:val="Heading2"/>
      </w:pPr>
      <w:r>
        <w:t>Exploratory Data Analysis</w:t>
      </w:r>
    </w:p>
    <w:p w14:paraId="1A28327D" w14:textId="77777777" w:rsidR="00AA534A" w:rsidRDefault="00AA534A" w:rsidP="00AA534A"/>
    <w:p w14:paraId="54F77EC2" w14:textId="14B2E57A" w:rsidR="00AA534A" w:rsidRDefault="00C5066A" w:rsidP="00AA534A">
      <w:r>
        <w:t>During this phase, using visualization tools it was discovered that:</w:t>
      </w:r>
    </w:p>
    <w:p w14:paraId="2E1A2AB3" w14:textId="465F3BCE" w:rsidR="00C5066A" w:rsidRDefault="00C5066A" w:rsidP="00C5066A">
      <w:pPr>
        <w:pStyle w:val="ListParagraph"/>
        <w:numPr>
          <w:ilvl w:val="0"/>
          <w:numId w:val="17"/>
        </w:numPr>
      </w:pPr>
      <w:r>
        <w:t>Bank’s current clients are mostly:</w:t>
      </w:r>
    </w:p>
    <w:p w14:paraId="71BEE156" w14:textId="0961B2C2" w:rsidR="00C5066A" w:rsidRDefault="00C5066A" w:rsidP="00C5066A">
      <w:pPr>
        <w:pStyle w:val="ListParagraph"/>
        <w:numPr>
          <w:ilvl w:val="1"/>
          <w:numId w:val="17"/>
        </w:numPr>
      </w:pPr>
      <w:r>
        <w:t>Married</w:t>
      </w:r>
    </w:p>
    <w:p w14:paraId="6425D578" w14:textId="29D8E084" w:rsidR="00C5066A" w:rsidRDefault="00C5066A" w:rsidP="00C5066A">
      <w:pPr>
        <w:pStyle w:val="ListParagraph"/>
        <w:numPr>
          <w:ilvl w:val="1"/>
          <w:numId w:val="17"/>
        </w:numPr>
      </w:pPr>
      <w:r>
        <w:t>In their 30s-40s</w:t>
      </w:r>
    </w:p>
    <w:p w14:paraId="0029F6A2" w14:textId="2DB31CAC" w:rsidR="00C5066A" w:rsidRDefault="00C5066A" w:rsidP="00C5066A">
      <w:pPr>
        <w:pStyle w:val="ListParagraph"/>
        <w:numPr>
          <w:ilvl w:val="1"/>
          <w:numId w:val="17"/>
        </w:numPr>
      </w:pPr>
      <w:r>
        <w:t>Managers or blue-collar profession</w:t>
      </w:r>
    </w:p>
    <w:p w14:paraId="4B5FBBC4" w14:textId="68C7DC4A" w:rsidR="00C5066A" w:rsidRDefault="00C5066A" w:rsidP="00C5066A">
      <w:pPr>
        <w:pStyle w:val="ListParagraph"/>
        <w:numPr>
          <w:ilvl w:val="1"/>
          <w:numId w:val="17"/>
        </w:numPr>
      </w:pPr>
      <w:r>
        <w:t>High-school graduates</w:t>
      </w:r>
    </w:p>
    <w:p w14:paraId="565AED48" w14:textId="201E0A39" w:rsidR="00C5066A" w:rsidRDefault="00C5066A" w:rsidP="00C5066A">
      <w:pPr>
        <w:pStyle w:val="ListParagraph"/>
        <w:numPr>
          <w:ilvl w:val="1"/>
          <w:numId w:val="17"/>
        </w:numPr>
      </w:pPr>
      <w:r>
        <w:t>Use cell phones</w:t>
      </w:r>
    </w:p>
    <w:p w14:paraId="3B7AE547" w14:textId="7A945C30" w:rsidR="00C5066A" w:rsidRDefault="00C5066A" w:rsidP="00C5066A">
      <w:pPr>
        <w:pStyle w:val="ListParagraph"/>
        <w:numPr>
          <w:ilvl w:val="1"/>
          <w:numId w:val="17"/>
        </w:numPr>
      </w:pPr>
      <w:r>
        <w:lastRenderedPageBreak/>
        <w:t>Do not have loans</w:t>
      </w:r>
    </w:p>
    <w:p w14:paraId="28A18943" w14:textId="2D917A64" w:rsidR="00C5066A" w:rsidRDefault="004769CC" w:rsidP="00C5066A">
      <w:pPr>
        <w:pStyle w:val="ListParagraph"/>
        <w:numPr>
          <w:ilvl w:val="1"/>
          <w:numId w:val="17"/>
        </w:numPr>
      </w:pPr>
      <w:r>
        <w:t>Were mostly contacted in month of May</w:t>
      </w:r>
    </w:p>
    <w:p w14:paraId="411128FE" w14:textId="020E8692" w:rsidR="004769CC" w:rsidRDefault="004769CC" w:rsidP="00C5066A">
      <w:pPr>
        <w:pStyle w:val="ListParagraph"/>
        <w:numPr>
          <w:ilvl w:val="1"/>
          <w:numId w:val="17"/>
        </w:numPr>
      </w:pPr>
      <w:r>
        <w:t>89% said no to subscribing to term deposit in the previous campaign</w:t>
      </w:r>
    </w:p>
    <w:p w14:paraId="024D32C9" w14:textId="3859685F" w:rsidR="004769CC" w:rsidRDefault="004769CC" w:rsidP="00C5066A">
      <w:pPr>
        <w:pStyle w:val="ListParagraph"/>
        <w:numPr>
          <w:ilvl w:val="1"/>
          <w:numId w:val="17"/>
        </w:numPr>
      </w:pPr>
      <w:r>
        <w:t>Greater salary indicated more ‘yes’ answers</w:t>
      </w:r>
    </w:p>
    <w:p w14:paraId="29AF7149" w14:textId="520FFA12" w:rsidR="004769CC" w:rsidRDefault="004769CC" w:rsidP="004769CC">
      <w:pPr>
        <w:pStyle w:val="ListParagraph"/>
        <w:numPr>
          <w:ilvl w:val="1"/>
          <w:numId w:val="17"/>
        </w:numPr>
      </w:pPr>
      <w:r>
        <w:t>Longer call durations led to more positive answers</w:t>
      </w:r>
    </w:p>
    <w:p w14:paraId="49F9711C" w14:textId="3B4E7DA2" w:rsidR="004769CC" w:rsidRDefault="008707F1" w:rsidP="008707F1">
      <w:pPr>
        <w:pStyle w:val="Heading2"/>
      </w:pPr>
      <w:r>
        <w:t>Data Preprocessing</w:t>
      </w:r>
    </w:p>
    <w:p w14:paraId="4D367C0E" w14:textId="3E41F483" w:rsidR="008707F1" w:rsidRDefault="008707F1" w:rsidP="008707F1">
      <w:pPr>
        <w:pStyle w:val="Heading2"/>
      </w:pPr>
    </w:p>
    <w:p w14:paraId="63989247" w14:textId="2B1B7EC1" w:rsidR="008707F1" w:rsidRDefault="008707F1" w:rsidP="008707F1">
      <w:r>
        <w:t>This phase required dealing with the two types of data in our dataset</w:t>
      </w:r>
      <w:r w:rsidR="00A750F6">
        <w:t xml:space="preserve"> preparing them for machine learning process. When the dataset was ready, we built and tested three machine learning models, eventually choosing the best one for prediction purposes. </w:t>
      </w:r>
    </w:p>
    <w:p w14:paraId="034E0DC0" w14:textId="6F30A3CD" w:rsidR="008707F1" w:rsidRDefault="008707F1" w:rsidP="008707F1">
      <w:r>
        <w:t xml:space="preserve">Firstly, we transformed categorical features into numerical </w:t>
      </w:r>
      <w:proofErr w:type="gramStart"/>
      <w:r>
        <w:t>in order to</w:t>
      </w:r>
      <w:proofErr w:type="gramEnd"/>
      <w:r>
        <w:t xml:space="preserve"> make them usable for the machine learning process.</w:t>
      </w:r>
    </w:p>
    <w:p w14:paraId="3808F2E6" w14:textId="67C2D26E" w:rsidR="008707F1" w:rsidRDefault="008707F1" w:rsidP="008707F1">
      <w:r>
        <w:t xml:space="preserve">Then we split the data into previously seen (used for machine learning) and unseen (used for testing the models). </w:t>
      </w:r>
    </w:p>
    <w:p w14:paraId="6FBC849B" w14:textId="58DA8C2D" w:rsidR="008707F1" w:rsidRDefault="008707F1" w:rsidP="008707F1">
      <w:r>
        <w:t xml:space="preserve">In the next step, we scaled the numerical data with a high range of values. </w:t>
      </w:r>
    </w:p>
    <w:p w14:paraId="2B55E26E" w14:textId="481C517D" w:rsidR="00E57EEA" w:rsidRDefault="00A750F6" w:rsidP="008707F1">
      <w:r>
        <w:t>With a processed dataset, we started building the first classification model</w:t>
      </w:r>
      <w:r w:rsidR="00E57EEA">
        <w:t>:</w:t>
      </w:r>
    </w:p>
    <w:p w14:paraId="534080EC" w14:textId="56D77566" w:rsidR="00A750F6" w:rsidRPr="00E57EEA" w:rsidRDefault="00A750F6" w:rsidP="008707F1">
      <w:pPr>
        <w:rPr>
          <w:b/>
          <w:bCs/>
          <w:sz w:val="28"/>
          <w:szCs w:val="28"/>
        </w:rPr>
      </w:pPr>
      <w:r w:rsidRPr="00E57EEA">
        <w:rPr>
          <w:b/>
          <w:bCs/>
          <w:sz w:val="28"/>
          <w:szCs w:val="28"/>
        </w:rPr>
        <w:t>Logistic Regression</w:t>
      </w:r>
      <w:r w:rsidR="00E57EEA">
        <w:rPr>
          <w:b/>
          <w:bCs/>
          <w:sz w:val="28"/>
          <w:szCs w:val="28"/>
        </w:rPr>
        <w:t>:</w:t>
      </w:r>
      <w:r w:rsidRPr="00E57EEA">
        <w:rPr>
          <w:b/>
          <w:bCs/>
          <w:sz w:val="28"/>
          <w:szCs w:val="28"/>
        </w:rPr>
        <w:t xml:space="preserve"> </w:t>
      </w:r>
    </w:p>
    <w:p w14:paraId="39A15950" w14:textId="6F781A6D" w:rsidR="00A750F6" w:rsidRDefault="00A750F6" w:rsidP="008707F1">
      <w:r>
        <w:t xml:space="preserve">This model performed fast, and gave relatively good accuracy on the trained and test data: </w:t>
      </w:r>
    </w:p>
    <w:p w14:paraId="6A95EDEE" w14:textId="78D17799" w:rsidR="008707F1" w:rsidRDefault="00A750F6" w:rsidP="008707F1">
      <w:r w:rsidRPr="00A750F6">
        <w:rPr>
          <w:noProof/>
        </w:rPr>
        <w:drawing>
          <wp:inline distT="0" distB="0" distL="0" distR="0" wp14:anchorId="577C6737" wp14:editId="5A909C85">
            <wp:extent cx="4000500" cy="1384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2E42" w14:textId="5455D235" w:rsidR="00A750F6" w:rsidRDefault="00A750F6" w:rsidP="008707F1">
      <w:r w:rsidRPr="00A750F6">
        <w:rPr>
          <w:noProof/>
        </w:rPr>
        <w:drawing>
          <wp:inline distT="0" distB="0" distL="0" distR="0" wp14:anchorId="7E9849D0" wp14:editId="3354B94F">
            <wp:extent cx="6070600" cy="19812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122B" w14:textId="7258EDD6" w:rsidR="00A750F6" w:rsidRDefault="00E57EEA" w:rsidP="008707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DE010" wp14:editId="7893E236">
                <wp:simplePos x="0" y="0"/>
                <wp:positionH relativeFrom="column">
                  <wp:posOffset>1150695</wp:posOffset>
                </wp:positionH>
                <wp:positionV relativeFrom="paragraph">
                  <wp:posOffset>3372851</wp:posOffset>
                </wp:positionV>
                <wp:extent cx="2244725" cy="27440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274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4BBE7" w14:textId="54B110EC" w:rsidR="00E57EEA" w:rsidRPr="00E57EEA" w:rsidRDefault="00E57EEA" w:rsidP="00E57EEA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57EE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Confusion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DE01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0.6pt;margin-top:265.6pt;width:176.75pt;height:2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" filled="f" stroked="f" strokeweight=".5pt">
                <v:textbox>
                  <w:txbxContent>
                    <w:p w14:paraId="7B44BBE7" w14:textId="54B110EC" w:rsidR="00E57EEA" w:rsidRPr="00E57EEA" w:rsidRDefault="00E57EEA" w:rsidP="00E57EEA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57EE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Confusion Matrix</w:t>
                      </w:r>
                    </w:p>
                  </w:txbxContent>
                </v:textbox>
              </v:shape>
            </w:pict>
          </mc:Fallback>
        </mc:AlternateContent>
      </w:r>
      <w:r w:rsidR="00A750F6" w:rsidRPr="00A750F6">
        <w:rPr>
          <w:noProof/>
        </w:rPr>
        <w:drawing>
          <wp:inline distT="0" distB="0" distL="0" distR="0" wp14:anchorId="7F99B54B" wp14:editId="16E998BD">
            <wp:extent cx="5023150" cy="3374136"/>
            <wp:effectExtent l="0" t="0" r="0" b="4445"/>
            <wp:docPr id="4" name="Picture 4" descr="Confusion Matrix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nfusion Matrix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3150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EA82" w14:textId="5C5A2D53" w:rsidR="00A750F6" w:rsidRDefault="00A750F6" w:rsidP="008707F1"/>
    <w:p w14:paraId="0A899ECD" w14:textId="3DAEF292" w:rsidR="00E57EEA" w:rsidRDefault="00E57EEA" w:rsidP="008707F1">
      <w:pPr>
        <w:rPr>
          <w:b/>
          <w:bCs/>
          <w:sz w:val="28"/>
          <w:szCs w:val="28"/>
        </w:rPr>
      </w:pPr>
      <w:r w:rsidRPr="00E57EEA">
        <w:rPr>
          <w:b/>
          <w:bCs/>
          <w:sz w:val="28"/>
          <w:szCs w:val="28"/>
        </w:rPr>
        <w:t>Decision Tree</w:t>
      </w:r>
      <w:r>
        <w:rPr>
          <w:b/>
          <w:bCs/>
          <w:sz w:val="28"/>
          <w:szCs w:val="28"/>
        </w:rPr>
        <w:t>:</w:t>
      </w:r>
    </w:p>
    <w:p w14:paraId="7B9CAE51" w14:textId="2B123B8A" w:rsidR="00E57EEA" w:rsidRDefault="00E57EEA" w:rsidP="008707F1">
      <w:r w:rsidRPr="00E57EEA">
        <w:t>Accurac</w:t>
      </w:r>
      <w:r>
        <w:t>y went down with this model</w:t>
      </w:r>
      <w:r w:rsidR="0083205C">
        <w:t>, as well as all other metrics.</w:t>
      </w:r>
    </w:p>
    <w:p w14:paraId="0997BE27" w14:textId="26617494" w:rsidR="0083205C" w:rsidRPr="00E57EEA" w:rsidRDefault="0083205C" w:rsidP="008707F1">
      <w:pPr>
        <w:rPr>
          <w:b/>
          <w:bCs/>
          <w:sz w:val="28"/>
          <w:szCs w:val="28"/>
        </w:rPr>
      </w:pPr>
      <w:r w:rsidRPr="0083205C">
        <w:rPr>
          <w:b/>
          <w:bCs/>
          <w:noProof/>
          <w:sz w:val="28"/>
          <w:szCs w:val="28"/>
        </w:rPr>
        <w:drawing>
          <wp:inline distT="0" distB="0" distL="0" distR="0" wp14:anchorId="03C20D6A" wp14:editId="46893F19">
            <wp:extent cx="4025900" cy="13589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719F" w14:textId="4149DDA2" w:rsidR="00377032" w:rsidRPr="00D64633" w:rsidRDefault="0083205C" w:rsidP="00D64633">
      <w:r w:rsidRPr="0083205C">
        <w:rPr>
          <w:noProof/>
        </w:rPr>
        <w:drawing>
          <wp:inline distT="0" distB="0" distL="0" distR="0" wp14:anchorId="49C86053" wp14:editId="27242D24">
            <wp:extent cx="5905500" cy="1892300"/>
            <wp:effectExtent l="0" t="0" r="0" b="0"/>
            <wp:docPr id="7" name="Picture 7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,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3585" w14:textId="31E48184" w:rsidR="00737AFA" w:rsidRDefault="00737AFA" w:rsidP="00D64633"/>
    <w:p w14:paraId="26496AB7" w14:textId="698FA613" w:rsidR="0083205C" w:rsidRDefault="0083205C" w:rsidP="00D64633"/>
    <w:p w14:paraId="46E31E90" w14:textId="3F8C340B" w:rsidR="0083205C" w:rsidRDefault="00530D29" w:rsidP="00D64633">
      <w:r w:rsidRPr="00530D29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D06FB" wp14:editId="61A9D6C6">
                <wp:simplePos x="0" y="0"/>
                <wp:positionH relativeFrom="column">
                  <wp:posOffset>1304604</wp:posOffset>
                </wp:positionH>
                <wp:positionV relativeFrom="paragraph">
                  <wp:posOffset>3330770</wp:posOffset>
                </wp:positionV>
                <wp:extent cx="2244725" cy="27160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DF8B8" w14:textId="77777777" w:rsidR="00530D29" w:rsidRPr="00E57EEA" w:rsidRDefault="00530D29" w:rsidP="00530D29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57EE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Confusion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06FB" id="Text Box 9" o:spid="_x0000_s1027" type="#_x0000_t202" style="position:absolute;left:0;text-align:left;margin-left:102.7pt;margin-top:262.25pt;width:176.75pt;height:2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" filled="f" stroked="f" strokeweight=".5pt">
                <v:textbox>
                  <w:txbxContent>
                    <w:p w14:paraId="1ABDF8B8" w14:textId="77777777" w:rsidR="00530D29" w:rsidRPr="00E57EEA" w:rsidRDefault="00530D29" w:rsidP="00530D29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57EE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Confusion Matrix</w:t>
                      </w:r>
                    </w:p>
                  </w:txbxContent>
                </v:textbox>
              </v:shape>
            </w:pict>
          </mc:Fallback>
        </mc:AlternateContent>
      </w:r>
      <w:r w:rsidRPr="00530D29">
        <w:rPr>
          <w:noProof/>
        </w:rPr>
        <w:drawing>
          <wp:inline distT="0" distB="0" distL="0" distR="0" wp14:anchorId="401F2A51" wp14:editId="393F1E62">
            <wp:extent cx="4749800" cy="3213100"/>
            <wp:effectExtent l="0" t="0" r="0" b="0"/>
            <wp:docPr id="8" name="Picture 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reemap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3E19" w14:textId="009DBF2E" w:rsidR="00530D29" w:rsidRDefault="00530D29" w:rsidP="00530D29">
      <w:pPr>
        <w:rPr>
          <w:b/>
          <w:bCs/>
          <w:sz w:val="28"/>
          <w:szCs w:val="28"/>
        </w:rPr>
      </w:pPr>
    </w:p>
    <w:p w14:paraId="40ACCC06" w14:textId="17333A7A" w:rsidR="00530D29" w:rsidRDefault="00530D29" w:rsidP="00530D29">
      <w:pPr>
        <w:rPr>
          <w:b/>
          <w:bCs/>
          <w:sz w:val="28"/>
          <w:szCs w:val="28"/>
        </w:rPr>
      </w:pPr>
    </w:p>
    <w:p w14:paraId="08B79EBD" w14:textId="727FB158" w:rsidR="00530D29" w:rsidRDefault="00530D29" w:rsidP="00530D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Random Forest</w:t>
      </w:r>
    </w:p>
    <w:p w14:paraId="29082A85" w14:textId="325AC3F7" w:rsidR="00D64633" w:rsidRDefault="00530D29" w:rsidP="00530D29">
      <w:r w:rsidRPr="00530D29">
        <w:t>This model was our winner with all the metrics being the highest.</w:t>
      </w:r>
      <w:r w:rsidR="00B87916">
        <w:t xml:space="preserve"> We decided to choose this model and do some hyperparameter tunning with it to achieve best results.</w:t>
      </w:r>
    </w:p>
    <w:p w14:paraId="7E294A23" w14:textId="3099D9AE" w:rsidR="00530D29" w:rsidRDefault="00530D29" w:rsidP="00530D29">
      <w:r w:rsidRPr="00530D29">
        <w:rPr>
          <w:noProof/>
        </w:rPr>
        <w:drawing>
          <wp:inline distT="0" distB="0" distL="0" distR="0" wp14:anchorId="33976379" wp14:editId="51CFEBE7">
            <wp:extent cx="3987800" cy="13970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BD1B" w14:textId="17E046C4" w:rsidR="00530D29" w:rsidRDefault="00530D29" w:rsidP="00530D29">
      <w:pPr>
        <w:rPr>
          <w:b/>
          <w:bCs/>
        </w:rPr>
      </w:pPr>
      <w:r w:rsidRPr="00530D29">
        <w:rPr>
          <w:b/>
          <w:bCs/>
          <w:noProof/>
        </w:rPr>
        <w:drawing>
          <wp:inline distT="0" distB="0" distL="0" distR="0" wp14:anchorId="351187F2" wp14:editId="7C9915A5">
            <wp:extent cx="5626100" cy="19558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8F5E" w14:textId="19BA3A41" w:rsidR="00530D29" w:rsidRDefault="00B87916" w:rsidP="00530D29">
      <w:pPr>
        <w:rPr>
          <w:b/>
          <w:bCs/>
        </w:rPr>
      </w:pPr>
      <w:r w:rsidRPr="00530D29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88683" wp14:editId="687D9B46">
                <wp:simplePos x="0" y="0"/>
                <wp:positionH relativeFrom="column">
                  <wp:posOffset>1095469</wp:posOffset>
                </wp:positionH>
                <wp:positionV relativeFrom="paragraph">
                  <wp:posOffset>3185185</wp:posOffset>
                </wp:positionV>
                <wp:extent cx="2244725" cy="27160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91889" w14:textId="77777777" w:rsidR="00B87916" w:rsidRPr="00E57EEA" w:rsidRDefault="00B87916" w:rsidP="00B87916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57EE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Confusion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8683" id="Text Box 13" o:spid="_x0000_s1028" type="#_x0000_t202" style="position:absolute;left:0;text-align:left;margin-left:86.25pt;margin-top:250.8pt;width:176.75pt;height:21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" filled="f" stroked="f" strokeweight=".5pt">
                <v:textbox>
                  <w:txbxContent>
                    <w:p w14:paraId="09991889" w14:textId="77777777" w:rsidR="00B87916" w:rsidRPr="00E57EEA" w:rsidRDefault="00B87916" w:rsidP="00B87916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57EE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Confusion Matrix</w:t>
                      </w:r>
                    </w:p>
                  </w:txbxContent>
                </v:textbox>
              </v:shape>
            </w:pict>
          </mc:Fallback>
        </mc:AlternateContent>
      </w:r>
      <w:r w:rsidRPr="00B87916">
        <w:rPr>
          <w:b/>
          <w:bCs/>
          <w:noProof/>
        </w:rPr>
        <w:drawing>
          <wp:inline distT="0" distB="0" distL="0" distR="0" wp14:anchorId="3DF13ACA" wp14:editId="1DC32D94">
            <wp:extent cx="4737100" cy="3187700"/>
            <wp:effectExtent l="0" t="0" r="0" b="0"/>
            <wp:docPr id="12" name="Picture 1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treemap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52D2" w14:textId="1859802B" w:rsidR="00B87916" w:rsidRDefault="00B87916" w:rsidP="00530D29">
      <w:pPr>
        <w:rPr>
          <w:b/>
          <w:bCs/>
        </w:rPr>
      </w:pPr>
    </w:p>
    <w:p w14:paraId="3C96C012" w14:textId="0F7C54F9" w:rsidR="00B87916" w:rsidRDefault="00B87916" w:rsidP="00B87916">
      <w:pPr>
        <w:pStyle w:val="Heading2"/>
        <w:rPr>
          <w:b/>
          <w:bCs/>
        </w:rPr>
      </w:pPr>
      <w:r>
        <w:rPr>
          <w:b/>
          <w:bCs/>
        </w:rPr>
        <w:t>Modelling and Prediction</w:t>
      </w:r>
    </w:p>
    <w:p w14:paraId="2FD49C77" w14:textId="0A834A10" w:rsidR="00B87916" w:rsidRPr="00B87916" w:rsidRDefault="00B87916" w:rsidP="00B87916">
      <w:pPr>
        <w:pStyle w:val="Heading2"/>
        <w:rPr>
          <w:rFonts w:asciiTheme="minorHAnsi" w:eastAsiaTheme="minorHAnsi" w:hAnsiTheme="minorHAnsi" w:cstheme="minorBidi"/>
          <w:sz w:val="22"/>
          <w:szCs w:val="22"/>
        </w:rPr>
      </w:pPr>
    </w:p>
    <w:p w14:paraId="69BD1091" w14:textId="5F1CA9A1" w:rsidR="00B87916" w:rsidRDefault="00B87916" w:rsidP="00B87916">
      <w:r>
        <w:t xml:space="preserve">In the final phase, we saved the Random Forest model, and tested it on the ‘unseen’ data we previously separated from the dataset. </w:t>
      </w:r>
    </w:p>
    <w:p w14:paraId="69A46997" w14:textId="3490BFC1" w:rsidR="00B87916" w:rsidRDefault="00B87916" w:rsidP="00B87916">
      <w:r>
        <w:t xml:space="preserve">The score we received was 88%. </w:t>
      </w:r>
    </w:p>
    <w:p w14:paraId="30192189" w14:textId="4BD0DFFF" w:rsidR="00B87916" w:rsidRDefault="00B87916" w:rsidP="00B87916">
      <w:r>
        <w:t>We used this model to extract the most important features in the dataset in relation to our target</w:t>
      </w:r>
      <w:r w:rsidR="00C23FD7">
        <w:t>:</w:t>
      </w:r>
    </w:p>
    <w:p w14:paraId="503FC031" w14:textId="77777777" w:rsidR="00C23FD7" w:rsidRPr="00C23FD7" w:rsidRDefault="00C23FD7" w:rsidP="00C23FD7">
      <w:pPr>
        <w:pStyle w:val="ListParagraph"/>
        <w:numPr>
          <w:ilvl w:val="0"/>
          <w:numId w:val="19"/>
        </w:numPr>
      </w:pPr>
      <w:r w:rsidRPr="00C23FD7">
        <w:t>Balance</w:t>
      </w:r>
    </w:p>
    <w:p w14:paraId="38BCE4FA" w14:textId="77777777" w:rsidR="00C23FD7" w:rsidRPr="00C23FD7" w:rsidRDefault="00C23FD7" w:rsidP="00C23FD7">
      <w:pPr>
        <w:pStyle w:val="ListParagraph"/>
        <w:numPr>
          <w:ilvl w:val="0"/>
          <w:numId w:val="19"/>
        </w:numPr>
      </w:pPr>
      <w:r w:rsidRPr="00C23FD7">
        <w:t>Day (of the call)</w:t>
      </w:r>
    </w:p>
    <w:p w14:paraId="41A9281B" w14:textId="77777777" w:rsidR="00C23FD7" w:rsidRPr="00C23FD7" w:rsidRDefault="00C23FD7" w:rsidP="00C23FD7">
      <w:pPr>
        <w:pStyle w:val="ListParagraph"/>
        <w:numPr>
          <w:ilvl w:val="0"/>
          <w:numId w:val="19"/>
        </w:numPr>
      </w:pPr>
      <w:r w:rsidRPr="00C23FD7">
        <w:t>Age group</w:t>
      </w:r>
    </w:p>
    <w:p w14:paraId="1174731F" w14:textId="225B33F8" w:rsidR="00C23FD7" w:rsidRPr="00C23FD7" w:rsidRDefault="00C23FD7" w:rsidP="00C23FD7">
      <w:pPr>
        <w:pStyle w:val="ListParagraph"/>
        <w:numPr>
          <w:ilvl w:val="0"/>
          <w:numId w:val="19"/>
        </w:numPr>
      </w:pPr>
      <w:r w:rsidRPr="00C23FD7">
        <w:t>Campaign</w:t>
      </w:r>
      <w:r>
        <w:t xml:space="preserve"> (number of campaigns this person participated in)</w:t>
      </w:r>
    </w:p>
    <w:p w14:paraId="3B712189" w14:textId="77777777" w:rsidR="00C23FD7" w:rsidRPr="00C23FD7" w:rsidRDefault="00C23FD7" w:rsidP="00C23FD7">
      <w:pPr>
        <w:pStyle w:val="ListParagraph"/>
        <w:numPr>
          <w:ilvl w:val="0"/>
          <w:numId w:val="19"/>
        </w:numPr>
      </w:pPr>
      <w:r w:rsidRPr="00C23FD7">
        <w:t>Salary</w:t>
      </w:r>
    </w:p>
    <w:p w14:paraId="7E20643A" w14:textId="68FAC720" w:rsidR="00C23FD7" w:rsidRPr="00C23FD7" w:rsidRDefault="00C23FD7" w:rsidP="00C23FD7">
      <w:pPr>
        <w:pStyle w:val="ListParagraph"/>
        <w:numPr>
          <w:ilvl w:val="0"/>
          <w:numId w:val="19"/>
        </w:numPr>
      </w:pPr>
      <w:r w:rsidRPr="00C23FD7">
        <w:t>Previous</w:t>
      </w:r>
      <w:r>
        <w:t xml:space="preserve"> (number of contacts)</w:t>
      </w:r>
    </w:p>
    <w:p w14:paraId="6F16DE1A" w14:textId="748A9ED0" w:rsidR="00C23FD7" w:rsidRPr="00C23FD7" w:rsidRDefault="00C23FD7" w:rsidP="00C23FD7">
      <w:pPr>
        <w:pStyle w:val="ListParagraph"/>
        <w:numPr>
          <w:ilvl w:val="0"/>
          <w:numId w:val="19"/>
        </w:numPr>
      </w:pPr>
      <w:r w:rsidRPr="00C23FD7">
        <w:t>Housing</w:t>
      </w:r>
      <w:r>
        <w:t xml:space="preserve"> (y/n mortgage)</w:t>
      </w:r>
    </w:p>
    <w:p w14:paraId="3F7259A6" w14:textId="7B4C9AFA" w:rsidR="00C23FD7" w:rsidRDefault="00C23FD7" w:rsidP="00C23FD7">
      <w:pPr>
        <w:pStyle w:val="Heading2"/>
        <w:rPr>
          <w:b/>
          <w:bCs/>
        </w:rPr>
      </w:pPr>
      <w:r w:rsidRPr="00C23FD7">
        <w:rPr>
          <w:b/>
          <w:bCs/>
        </w:rPr>
        <w:t>Conclusions</w:t>
      </w:r>
      <w:r w:rsidR="00514553">
        <w:rPr>
          <w:b/>
          <w:bCs/>
        </w:rPr>
        <w:t xml:space="preserve"> and Recommendations</w:t>
      </w:r>
    </w:p>
    <w:p w14:paraId="642E80D8" w14:textId="6711C186" w:rsidR="00C23FD7" w:rsidRPr="00C23FD7" w:rsidRDefault="00C23FD7" w:rsidP="00C23FD7">
      <w:pPr>
        <w:pStyle w:val="Heading2"/>
        <w:rPr>
          <w:rFonts w:asciiTheme="minorHAnsi" w:eastAsiaTheme="minorHAnsi" w:hAnsiTheme="minorHAnsi" w:cstheme="minorBidi"/>
          <w:sz w:val="22"/>
          <w:szCs w:val="22"/>
        </w:rPr>
      </w:pPr>
    </w:p>
    <w:p w14:paraId="472266B2" w14:textId="77777777" w:rsidR="00C23FD7" w:rsidRPr="00C23FD7" w:rsidRDefault="00C23FD7" w:rsidP="00C23FD7">
      <w:pPr>
        <w:numPr>
          <w:ilvl w:val="0"/>
          <w:numId w:val="20"/>
        </w:numPr>
      </w:pPr>
      <w:r w:rsidRPr="00C23FD7">
        <w:t>older clients will subscribe more likely</w:t>
      </w:r>
    </w:p>
    <w:p w14:paraId="0DCA9568" w14:textId="77777777" w:rsidR="00C23FD7" w:rsidRPr="00C23FD7" w:rsidRDefault="00C23FD7" w:rsidP="00C23FD7">
      <w:pPr>
        <w:numPr>
          <w:ilvl w:val="0"/>
          <w:numId w:val="20"/>
        </w:numPr>
      </w:pPr>
      <w:r w:rsidRPr="00C23FD7">
        <w:t>income of 40-50k is more likely to lead to subscription</w:t>
      </w:r>
    </w:p>
    <w:p w14:paraId="2FD268FC" w14:textId="645D7F54" w:rsidR="00C23FD7" w:rsidRPr="00C23FD7" w:rsidRDefault="00C23FD7" w:rsidP="00C23FD7">
      <w:pPr>
        <w:numPr>
          <w:ilvl w:val="0"/>
          <w:numId w:val="20"/>
        </w:numPr>
      </w:pPr>
      <w:r w:rsidRPr="00C23FD7">
        <w:lastRenderedPageBreak/>
        <w:t>people who don't already have a mortgage would rather subscribe</w:t>
      </w:r>
      <w:r w:rsidR="004F321E">
        <w:t xml:space="preserve"> vs. those who do</w:t>
      </w:r>
    </w:p>
    <w:p w14:paraId="361259D9" w14:textId="6ECBFB4F" w:rsidR="00C23FD7" w:rsidRPr="00C23FD7" w:rsidRDefault="00C23FD7" w:rsidP="00C23FD7">
      <w:pPr>
        <w:numPr>
          <w:ilvl w:val="0"/>
          <w:numId w:val="20"/>
        </w:numPr>
      </w:pPr>
      <w:r w:rsidRPr="00C23FD7">
        <w:t xml:space="preserve">1st and 10th day of contact </w:t>
      </w:r>
      <w:r w:rsidR="004F321E">
        <w:t xml:space="preserve">in a month </w:t>
      </w:r>
      <w:r w:rsidRPr="00C23FD7">
        <w:t>has the greatest positive impact</w:t>
      </w:r>
    </w:p>
    <w:p w14:paraId="790DAC8D" w14:textId="77777777" w:rsidR="00C23FD7" w:rsidRPr="00C23FD7" w:rsidRDefault="00C23FD7" w:rsidP="00C23FD7">
      <w:pPr>
        <w:numPr>
          <w:ilvl w:val="0"/>
          <w:numId w:val="20"/>
        </w:numPr>
      </w:pPr>
      <w:r w:rsidRPr="00C23FD7">
        <w:t>contacting more than just a few times leads to negative impact to subscription</w:t>
      </w:r>
    </w:p>
    <w:p w14:paraId="322FDE1F" w14:textId="59B882B9" w:rsidR="00E727E0" w:rsidRDefault="00C23FD7" w:rsidP="00E727E0">
      <w:pPr>
        <w:numPr>
          <w:ilvl w:val="0"/>
          <w:numId w:val="20"/>
        </w:numPr>
      </w:pPr>
      <w:r w:rsidRPr="00C23FD7">
        <w:t>higher balance means more chance to subscribe</w:t>
      </w:r>
    </w:p>
    <w:p w14:paraId="167BE686" w14:textId="2A476B10" w:rsidR="00E727E0" w:rsidRDefault="00E727E0" w:rsidP="00E727E0"/>
    <w:p w14:paraId="10E30A20" w14:textId="45437D2D" w:rsidR="00E727E0" w:rsidRDefault="00E727E0" w:rsidP="00E727E0">
      <w:r>
        <w:t>Having in mind all the above we can recommend the following:</w:t>
      </w:r>
    </w:p>
    <w:p w14:paraId="4926126C" w14:textId="699C9971" w:rsidR="00E727E0" w:rsidRDefault="00E727E0" w:rsidP="00E727E0">
      <w:pPr>
        <w:pStyle w:val="ListParagraph"/>
        <w:numPr>
          <w:ilvl w:val="0"/>
          <w:numId w:val="21"/>
        </w:numPr>
      </w:pPr>
      <w:r>
        <w:t xml:space="preserve">Collect more cell phone numbers from customers, as </w:t>
      </w:r>
      <w:proofErr w:type="gramStart"/>
      <w:r>
        <w:t>a large number of</w:t>
      </w:r>
      <w:proofErr w:type="gramEnd"/>
      <w:r>
        <w:t xml:space="preserve"> them is not filled</w:t>
      </w:r>
    </w:p>
    <w:p w14:paraId="37B7690E" w14:textId="0AC975EB" w:rsidR="00E727E0" w:rsidRDefault="009E6D5F" w:rsidP="00E727E0">
      <w:pPr>
        <w:pStyle w:val="ListParagraph"/>
        <w:numPr>
          <w:ilvl w:val="0"/>
          <w:numId w:val="21"/>
        </w:numPr>
      </w:pPr>
      <w:r>
        <w:t>Duration of the call is highly correlated to the response, so any call over 300 seconds almost guarantees a subscription. Try to engage with a client.</w:t>
      </w:r>
    </w:p>
    <w:p w14:paraId="27A76819" w14:textId="0056A1F8" w:rsidR="009E6D5F" w:rsidRDefault="009E6D5F" w:rsidP="00E727E0">
      <w:pPr>
        <w:pStyle w:val="ListParagraph"/>
        <w:numPr>
          <w:ilvl w:val="0"/>
          <w:numId w:val="21"/>
        </w:numPr>
      </w:pPr>
      <w:r>
        <w:t>Make calls on the 1</w:t>
      </w:r>
      <w:r w:rsidRPr="009E6D5F">
        <w:rPr>
          <w:vertAlign w:val="superscript"/>
        </w:rPr>
        <w:t>st</w:t>
      </w:r>
      <w:r>
        <w:t xml:space="preserve"> and 10</w:t>
      </w:r>
      <w:r w:rsidRPr="009E6D5F">
        <w:rPr>
          <w:vertAlign w:val="superscript"/>
        </w:rPr>
        <w:t>th</w:t>
      </w:r>
      <w:r>
        <w:t xml:space="preserve"> day of the month.</w:t>
      </w:r>
    </w:p>
    <w:p w14:paraId="1690654A" w14:textId="1F8C7830" w:rsidR="009E6D5F" w:rsidRDefault="009E6D5F" w:rsidP="00E727E0">
      <w:pPr>
        <w:pStyle w:val="ListParagraph"/>
        <w:numPr>
          <w:ilvl w:val="0"/>
          <w:numId w:val="21"/>
        </w:numPr>
      </w:pPr>
      <w:r>
        <w:t>Do not make calls to one person more than 3 times.</w:t>
      </w:r>
    </w:p>
    <w:p w14:paraId="6AEB896D" w14:textId="46FBEC86" w:rsidR="009E6D5F" w:rsidRDefault="009E6D5F" w:rsidP="00E727E0">
      <w:pPr>
        <w:pStyle w:val="ListParagraph"/>
        <w:numPr>
          <w:ilvl w:val="0"/>
          <w:numId w:val="21"/>
        </w:numPr>
      </w:pPr>
      <w:r>
        <w:t>Target clients who are in their 30s and 40s, married, with a balance over $1300,</w:t>
      </w:r>
      <w:r w:rsidR="00135AEA">
        <w:t xml:space="preserve"> </w:t>
      </w:r>
      <w:r>
        <w:t>and who do not have a mortgage</w:t>
      </w:r>
    </w:p>
    <w:p w14:paraId="1A50132D" w14:textId="77777777" w:rsidR="009E6D5F" w:rsidRPr="00C23FD7" w:rsidRDefault="009E6D5F" w:rsidP="00135AEA">
      <w:pPr>
        <w:ind w:left="360"/>
      </w:pPr>
    </w:p>
    <w:p w14:paraId="2F3A2778" w14:textId="77777777" w:rsidR="00C23FD7" w:rsidRPr="00C23FD7" w:rsidRDefault="00C23FD7" w:rsidP="00C23FD7"/>
    <w:p w14:paraId="431A89BE" w14:textId="77777777" w:rsidR="00B87916" w:rsidRPr="00B87916" w:rsidRDefault="00B87916" w:rsidP="00B87916"/>
    <w:p w14:paraId="6423A95B" w14:textId="4724FF7F" w:rsidR="00B87916" w:rsidRDefault="00B87916" w:rsidP="00530D29">
      <w:pPr>
        <w:rPr>
          <w:b/>
          <w:bCs/>
        </w:rPr>
      </w:pPr>
    </w:p>
    <w:p w14:paraId="716A7324" w14:textId="77777777" w:rsidR="00B87916" w:rsidRPr="00530D29" w:rsidRDefault="00B87916" w:rsidP="00530D29">
      <w:pPr>
        <w:rPr>
          <w:b/>
          <w:bCs/>
        </w:rPr>
      </w:pPr>
    </w:p>
    <w:sectPr w:rsidR="00B87916" w:rsidRPr="00530D29" w:rsidSect="00737AFA">
      <w:headerReference w:type="default" r:id="rId18"/>
      <w:pgSz w:w="12240" w:h="15840" w:code="1"/>
      <w:pgMar w:top="1584" w:right="1296" w:bottom="1022" w:left="1296" w:header="102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0D5C6" w14:textId="77777777" w:rsidR="008A5588" w:rsidRDefault="008A5588" w:rsidP="00C93FE0">
      <w:pPr>
        <w:spacing w:after="0" w:line="240" w:lineRule="auto"/>
      </w:pPr>
      <w:r>
        <w:separator/>
      </w:r>
    </w:p>
    <w:p w14:paraId="3035CC8C" w14:textId="77777777" w:rsidR="008A5588" w:rsidRDefault="008A5588"/>
  </w:endnote>
  <w:endnote w:type="continuationSeparator" w:id="0">
    <w:p w14:paraId="3D3C68D1" w14:textId="77777777" w:rsidR="008A5588" w:rsidRDefault="008A5588" w:rsidP="00C93FE0">
      <w:pPr>
        <w:spacing w:after="0" w:line="240" w:lineRule="auto"/>
      </w:pPr>
      <w:r>
        <w:continuationSeparator/>
      </w:r>
    </w:p>
    <w:p w14:paraId="518DFE7B" w14:textId="77777777" w:rsidR="008A5588" w:rsidRDefault="008A55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5CDA9" w14:textId="77777777" w:rsidR="008A5588" w:rsidRDefault="008A5588" w:rsidP="00C93FE0">
      <w:pPr>
        <w:spacing w:after="0" w:line="240" w:lineRule="auto"/>
      </w:pPr>
      <w:r>
        <w:separator/>
      </w:r>
    </w:p>
    <w:p w14:paraId="6AFF78C0" w14:textId="77777777" w:rsidR="008A5588" w:rsidRDefault="008A5588"/>
  </w:footnote>
  <w:footnote w:type="continuationSeparator" w:id="0">
    <w:p w14:paraId="501755F7" w14:textId="77777777" w:rsidR="008A5588" w:rsidRDefault="008A5588" w:rsidP="00C93FE0">
      <w:pPr>
        <w:spacing w:after="0" w:line="240" w:lineRule="auto"/>
      </w:pPr>
      <w:r>
        <w:continuationSeparator/>
      </w:r>
    </w:p>
    <w:p w14:paraId="2A49BBA6" w14:textId="77777777" w:rsidR="008A5588" w:rsidRDefault="008A55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9360"/>
      <w:gridCol w:w="288"/>
    </w:tblGrid>
    <w:tr w:rsidR="00351CBE" w:rsidRPr="00C33CD0" w14:paraId="2E4B5FE9" w14:textId="77777777" w:rsidTr="00351CBE">
      <w:tc>
        <w:tcPr>
          <w:tcW w:w="9360" w:type="dxa"/>
          <w:tcMar>
            <w:right w:w="144" w:type="dxa"/>
          </w:tcMar>
        </w:tcPr>
        <w:sdt>
          <w:sdtPr>
            <w:tag w:val=""/>
            <w:id w:val="-64720190"/>
            <w:placeholder>
              <w:docPart w:val="85E93EAE079AEA41A2ADDF176ADE720D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 w:multiLine="1"/>
          </w:sdtPr>
          <w:sdtEndPr/>
          <w:sdtContent>
            <w:p w14:paraId="5975EBBB" w14:textId="2CB9186E" w:rsidR="00351CBE" w:rsidRDefault="00BD3F29" w:rsidP="00351CBE">
              <w:pPr>
                <w:pStyle w:val="Header"/>
                <w:rPr>
                  <w:rStyle w:val="HeaderChar"/>
                </w:rPr>
              </w:pPr>
              <w:r>
                <w:t>Bank Marketing Data Analysis</w:t>
              </w:r>
            </w:p>
          </w:sdtContent>
        </w:sdt>
      </w:tc>
      <w:tc>
        <w:tcPr>
          <w:tcW w:w="288" w:type="dxa"/>
        </w:tcPr>
        <w:p w14:paraId="1BE15375" w14:textId="77777777" w:rsidR="00351CBE" w:rsidRPr="00737AFA" w:rsidRDefault="00351CBE" w:rsidP="00737AFA">
          <w:pPr>
            <w:pStyle w:val="Header-Right"/>
            <w:rPr>
              <w:rStyle w:val="HeaderChar"/>
            </w:rPr>
          </w:pPr>
          <w:r w:rsidRPr="00737AFA">
            <w:rPr>
              <w:rStyle w:val="HeaderChar"/>
            </w:rPr>
            <w:fldChar w:fldCharType="begin"/>
          </w:r>
          <w:r w:rsidRPr="00737AFA">
            <w:rPr>
              <w:rStyle w:val="HeaderChar"/>
            </w:rPr>
            <w:instrText xml:space="preserve"> PAGE   \* MERGEFORMAT </w:instrText>
          </w:r>
          <w:r w:rsidRPr="00737AFA">
            <w:rPr>
              <w:rStyle w:val="HeaderChar"/>
            </w:rPr>
            <w:fldChar w:fldCharType="separate"/>
          </w:r>
          <w:r w:rsidR="00737AFA">
            <w:rPr>
              <w:rStyle w:val="HeaderChar"/>
              <w:noProof/>
            </w:rPr>
            <w:t>2</w:t>
          </w:r>
          <w:r w:rsidRPr="00737AFA">
            <w:rPr>
              <w:rStyle w:val="HeaderChar"/>
            </w:rPr>
            <w:fldChar w:fldCharType="end"/>
          </w:r>
        </w:p>
      </w:tc>
    </w:tr>
  </w:tbl>
  <w:p w14:paraId="1CAB2E29" w14:textId="77777777" w:rsidR="004F665E" w:rsidRDefault="004F665E" w:rsidP="00351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B3A27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2EB8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22DCC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78B896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9E0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DBB40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1221347"/>
    <w:multiLevelType w:val="multilevel"/>
    <w:tmpl w:val="5ACA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3FE5BBA"/>
    <w:multiLevelType w:val="multilevel"/>
    <w:tmpl w:val="3C32B1B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E71470E"/>
    <w:multiLevelType w:val="hybridMultilevel"/>
    <w:tmpl w:val="328C9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57AAA"/>
    <w:multiLevelType w:val="multilevel"/>
    <w:tmpl w:val="3BD0EC60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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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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abstractNum w:abstractNumId="11" w15:restartNumberingAfterBreak="0">
    <w:nsid w:val="1D14357F"/>
    <w:multiLevelType w:val="multilevel"/>
    <w:tmpl w:val="29DAEAFE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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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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abstractNum w:abstractNumId="12" w15:restartNumberingAfterBreak="0">
    <w:nsid w:val="1E433964"/>
    <w:multiLevelType w:val="hybridMultilevel"/>
    <w:tmpl w:val="B7DAAD70"/>
    <w:lvl w:ilvl="0" w:tplc="9D401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63380"/>
    <w:multiLevelType w:val="multilevel"/>
    <w:tmpl w:val="94D89066"/>
    <w:lvl w:ilvl="0">
      <w:start w:val="1"/>
      <w:numFmt w:val="decimal"/>
      <w:lvlText w:val="%1."/>
      <w:lvlJc w:val="left"/>
      <w:pPr>
        <w:tabs>
          <w:tab w:val="num" w:pos="403"/>
        </w:tabs>
        <w:ind w:left="403" w:hanging="40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4"/>
        </w:tabs>
        <w:ind w:left="994" w:hanging="59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7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2260B8C"/>
    <w:multiLevelType w:val="hybridMultilevel"/>
    <w:tmpl w:val="A7AAD528"/>
    <w:lvl w:ilvl="0" w:tplc="A2B6A6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B3EA6"/>
    <w:multiLevelType w:val="multilevel"/>
    <w:tmpl w:val="5B46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0E3F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A6444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F6429A0"/>
    <w:multiLevelType w:val="multilevel"/>
    <w:tmpl w:val="E254756A"/>
    <w:lvl w:ilvl="0">
      <w:start w:val="1"/>
      <w:numFmt w:val="bullet"/>
      <w:pStyle w:val="ListBullet"/>
      <w:lvlText w:val=""/>
      <w:lvlJc w:val="left"/>
      <w:pPr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78" w:hanging="389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67" w:hanging="38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56" w:hanging="389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5" w:hanging="38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34" w:hanging="389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23" w:hanging="389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12" w:hanging="389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01" w:hanging="389"/>
      </w:pPr>
      <w:rPr>
        <w:rFonts w:ascii="Symbol" w:hAnsi="Symbol" w:hint="default"/>
      </w:rPr>
    </w:lvl>
  </w:abstractNum>
  <w:abstractNum w:abstractNumId="19" w15:restartNumberingAfterBreak="0">
    <w:nsid w:val="7CEE7BC4"/>
    <w:multiLevelType w:val="multilevel"/>
    <w:tmpl w:val="3BD0EC60"/>
    <w:lvl w:ilvl="0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tabs>
          <w:tab w:val="num" w:pos="778"/>
        </w:tabs>
        <w:ind w:left="778" w:hanging="389"/>
      </w:pPr>
      <w:rPr>
        <w:rFonts w:ascii="Symbol" w:hAnsi="Symbol" w:hint="default"/>
        <w:color w:val="auto"/>
      </w:rPr>
    </w:lvl>
    <w:lvl w:ilvl="2">
      <w:start w:val="1"/>
      <w:numFmt w:val="bullet"/>
      <w:lvlText w:val=""/>
      <w:lvlJc w:val="left"/>
      <w:pPr>
        <w:tabs>
          <w:tab w:val="num" w:pos="1167"/>
        </w:tabs>
        <w:ind w:left="1167" w:hanging="389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556"/>
        </w:tabs>
        <w:ind w:left="1556" w:hanging="389"/>
      </w:pPr>
      <w:rPr>
        <w:rFonts w:ascii="Symbol" w:hAnsi="Symbol" w:hint="default"/>
        <w:color w:val="auto"/>
      </w:rPr>
    </w:lvl>
    <w:lvl w:ilvl="4">
      <w:start w:val="1"/>
      <w:numFmt w:val="bullet"/>
      <w:lvlText w:val=""/>
      <w:lvlJc w:val="left"/>
      <w:pPr>
        <w:tabs>
          <w:tab w:val="num" w:pos="1945"/>
        </w:tabs>
        <w:ind w:left="1945" w:hanging="389"/>
      </w:pPr>
      <w:rPr>
        <w:rFonts w:ascii="Symbol" w:hAnsi="Symbol" w:hint="default"/>
        <w:color w:val="auto"/>
      </w:rPr>
    </w:lvl>
    <w:lvl w:ilvl="5">
      <w:start w:val="1"/>
      <w:numFmt w:val="bullet"/>
      <w:lvlText w:val=""/>
      <w:lvlJc w:val="left"/>
      <w:pPr>
        <w:tabs>
          <w:tab w:val="num" w:pos="2334"/>
        </w:tabs>
        <w:ind w:left="2334" w:hanging="389"/>
      </w:pPr>
      <w:rPr>
        <w:rFonts w:ascii="Symbol" w:hAnsi="Symbol" w:hint="default"/>
        <w:color w:val="auto"/>
      </w:rPr>
    </w:lvl>
    <w:lvl w:ilvl="6">
      <w:start w:val="1"/>
      <w:numFmt w:val="bullet"/>
      <w:lvlText w:val=""/>
      <w:lvlJc w:val="left"/>
      <w:pPr>
        <w:tabs>
          <w:tab w:val="num" w:pos="2723"/>
        </w:tabs>
        <w:ind w:left="2723" w:hanging="389"/>
      </w:pPr>
      <w:rPr>
        <w:rFonts w:ascii="Symbol" w:hAnsi="Symbol" w:hint="default"/>
        <w:color w:val="auto"/>
      </w:rPr>
    </w:lvl>
    <w:lvl w:ilvl="7">
      <w:start w:val="1"/>
      <w:numFmt w:val="bullet"/>
      <w:lvlText w:val=""/>
      <w:lvlJc w:val="left"/>
      <w:pPr>
        <w:tabs>
          <w:tab w:val="num" w:pos="3112"/>
        </w:tabs>
        <w:ind w:left="3112" w:hanging="389"/>
      </w:pPr>
      <w:rPr>
        <w:rFonts w:ascii="Symbol" w:hAnsi="Symbol" w:hint="default"/>
        <w:color w:val="auto"/>
      </w:rPr>
    </w:lvl>
    <w:lvl w:ilvl="8">
      <w:start w:val="1"/>
      <w:numFmt w:val="bullet"/>
      <w:lvlText w:val=""/>
      <w:lvlJc w:val="left"/>
      <w:pPr>
        <w:tabs>
          <w:tab w:val="num" w:pos="3501"/>
        </w:tabs>
        <w:ind w:left="3501" w:hanging="389"/>
      </w:pPr>
      <w:rPr>
        <w:rFonts w:ascii="Symbol" w:hAnsi="Symbol" w:hint="default"/>
        <w:color w:val="auto"/>
      </w:rPr>
    </w:lvl>
  </w:abstractNum>
  <w:num w:numId="1" w16cid:durableId="1733039760">
    <w:abstractNumId w:val="6"/>
  </w:num>
  <w:num w:numId="2" w16cid:durableId="1447506798">
    <w:abstractNumId w:val="5"/>
  </w:num>
  <w:num w:numId="3" w16cid:durableId="1132939201">
    <w:abstractNumId w:val="4"/>
  </w:num>
  <w:num w:numId="4" w16cid:durableId="2086800230">
    <w:abstractNumId w:val="11"/>
  </w:num>
  <w:num w:numId="5" w16cid:durableId="531193294">
    <w:abstractNumId w:val="8"/>
  </w:num>
  <w:num w:numId="6" w16cid:durableId="459609708">
    <w:abstractNumId w:val="13"/>
  </w:num>
  <w:num w:numId="7" w16cid:durableId="1170222324">
    <w:abstractNumId w:val="1"/>
  </w:num>
  <w:num w:numId="8" w16cid:durableId="1665283982">
    <w:abstractNumId w:val="0"/>
  </w:num>
  <w:num w:numId="9" w16cid:durableId="1244561119">
    <w:abstractNumId w:val="16"/>
  </w:num>
  <w:num w:numId="10" w16cid:durableId="323776388">
    <w:abstractNumId w:val="17"/>
  </w:num>
  <w:num w:numId="11" w16cid:durableId="1123233855">
    <w:abstractNumId w:val="2"/>
  </w:num>
  <w:num w:numId="12" w16cid:durableId="212869778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89888273">
    <w:abstractNumId w:val="19"/>
  </w:num>
  <w:num w:numId="14" w16cid:durableId="826747081">
    <w:abstractNumId w:val="10"/>
  </w:num>
  <w:num w:numId="15" w16cid:durableId="1634214517">
    <w:abstractNumId w:val="18"/>
  </w:num>
  <w:num w:numId="16" w16cid:durableId="1379009942">
    <w:abstractNumId w:val="3"/>
  </w:num>
  <w:num w:numId="17" w16cid:durableId="30692062">
    <w:abstractNumId w:val="14"/>
  </w:num>
  <w:num w:numId="18" w16cid:durableId="2063405348">
    <w:abstractNumId w:val="15"/>
  </w:num>
  <w:num w:numId="19" w16cid:durableId="480735142">
    <w:abstractNumId w:val="9"/>
  </w:num>
  <w:num w:numId="20" w16cid:durableId="840049921">
    <w:abstractNumId w:val="7"/>
  </w:num>
  <w:num w:numId="21" w16cid:durableId="7444952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29"/>
    <w:rsid w:val="00002742"/>
    <w:rsid w:val="0001744B"/>
    <w:rsid w:val="000353A4"/>
    <w:rsid w:val="000576E4"/>
    <w:rsid w:val="00067249"/>
    <w:rsid w:val="000941E5"/>
    <w:rsid w:val="00097BAC"/>
    <w:rsid w:val="000A0B55"/>
    <w:rsid w:val="000A48D5"/>
    <w:rsid w:val="000A7EDC"/>
    <w:rsid w:val="000B273B"/>
    <w:rsid w:val="000C08E9"/>
    <w:rsid w:val="000C2D21"/>
    <w:rsid w:val="000E0F9C"/>
    <w:rsid w:val="000F4B41"/>
    <w:rsid w:val="000F5701"/>
    <w:rsid w:val="00103677"/>
    <w:rsid w:val="00135AEA"/>
    <w:rsid w:val="00136B91"/>
    <w:rsid w:val="0016044D"/>
    <w:rsid w:val="001A28B5"/>
    <w:rsid w:val="001A3762"/>
    <w:rsid w:val="001A54CA"/>
    <w:rsid w:val="001C405C"/>
    <w:rsid w:val="001E61C7"/>
    <w:rsid w:val="001F731E"/>
    <w:rsid w:val="00213FBC"/>
    <w:rsid w:val="00226B76"/>
    <w:rsid w:val="002270F5"/>
    <w:rsid w:val="002346D0"/>
    <w:rsid w:val="0028511D"/>
    <w:rsid w:val="00295D99"/>
    <w:rsid w:val="00297424"/>
    <w:rsid w:val="002A2BE1"/>
    <w:rsid w:val="002A65C7"/>
    <w:rsid w:val="002C4EFC"/>
    <w:rsid w:val="002E5114"/>
    <w:rsid w:val="003223D9"/>
    <w:rsid w:val="00324B2E"/>
    <w:rsid w:val="00340B4E"/>
    <w:rsid w:val="0034413C"/>
    <w:rsid w:val="00351CBE"/>
    <w:rsid w:val="003542C8"/>
    <w:rsid w:val="0036481B"/>
    <w:rsid w:val="00370759"/>
    <w:rsid w:val="00373FE5"/>
    <w:rsid w:val="003769A7"/>
    <w:rsid w:val="00377032"/>
    <w:rsid w:val="00397179"/>
    <w:rsid w:val="003A100D"/>
    <w:rsid w:val="003C278E"/>
    <w:rsid w:val="003D3A40"/>
    <w:rsid w:val="003E1B74"/>
    <w:rsid w:val="00403C4E"/>
    <w:rsid w:val="00405F9F"/>
    <w:rsid w:val="00426DDB"/>
    <w:rsid w:val="00444F31"/>
    <w:rsid w:val="004471B1"/>
    <w:rsid w:val="00450129"/>
    <w:rsid w:val="004524DC"/>
    <w:rsid w:val="00453B69"/>
    <w:rsid w:val="004673B9"/>
    <w:rsid w:val="004723E8"/>
    <w:rsid w:val="004769CC"/>
    <w:rsid w:val="00480256"/>
    <w:rsid w:val="00482257"/>
    <w:rsid w:val="00497FDB"/>
    <w:rsid w:val="004C0C23"/>
    <w:rsid w:val="004C61BF"/>
    <w:rsid w:val="004F321E"/>
    <w:rsid w:val="004F606E"/>
    <w:rsid w:val="004F665E"/>
    <w:rsid w:val="004F687C"/>
    <w:rsid w:val="00506D0C"/>
    <w:rsid w:val="00514553"/>
    <w:rsid w:val="00515733"/>
    <w:rsid w:val="00516859"/>
    <w:rsid w:val="005239A6"/>
    <w:rsid w:val="00523BB4"/>
    <w:rsid w:val="00524827"/>
    <w:rsid w:val="00530D29"/>
    <w:rsid w:val="00533B27"/>
    <w:rsid w:val="00542EE4"/>
    <w:rsid w:val="00565F0A"/>
    <w:rsid w:val="005A2056"/>
    <w:rsid w:val="005A41ED"/>
    <w:rsid w:val="005B1248"/>
    <w:rsid w:val="005B4AD6"/>
    <w:rsid w:val="005B5783"/>
    <w:rsid w:val="005C1D2B"/>
    <w:rsid w:val="005E4259"/>
    <w:rsid w:val="005F0E46"/>
    <w:rsid w:val="00611973"/>
    <w:rsid w:val="00615FD6"/>
    <w:rsid w:val="00616F9C"/>
    <w:rsid w:val="00640006"/>
    <w:rsid w:val="00645D5B"/>
    <w:rsid w:val="006471A8"/>
    <w:rsid w:val="00651E8A"/>
    <w:rsid w:val="0066642B"/>
    <w:rsid w:val="0068020F"/>
    <w:rsid w:val="0068059B"/>
    <w:rsid w:val="00686D09"/>
    <w:rsid w:val="00687029"/>
    <w:rsid w:val="006921CD"/>
    <w:rsid w:val="006A39F8"/>
    <w:rsid w:val="006E32E8"/>
    <w:rsid w:val="006F0F80"/>
    <w:rsid w:val="00725AA9"/>
    <w:rsid w:val="00726146"/>
    <w:rsid w:val="00737AFA"/>
    <w:rsid w:val="00757812"/>
    <w:rsid w:val="00774A55"/>
    <w:rsid w:val="00783699"/>
    <w:rsid w:val="0078783A"/>
    <w:rsid w:val="007C61B8"/>
    <w:rsid w:val="007D0618"/>
    <w:rsid w:val="00800FD7"/>
    <w:rsid w:val="00825206"/>
    <w:rsid w:val="0083205C"/>
    <w:rsid w:val="008325AC"/>
    <w:rsid w:val="008359F9"/>
    <w:rsid w:val="0084169A"/>
    <w:rsid w:val="00845BB2"/>
    <w:rsid w:val="0084629E"/>
    <w:rsid w:val="0084686B"/>
    <w:rsid w:val="0085035A"/>
    <w:rsid w:val="008575C0"/>
    <w:rsid w:val="00861A9C"/>
    <w:rsid w:val="008707F1"/>
    <w:rsid w:val="00884FD2"/>
    <w:rsid w:val="00896A64"/>
    <w:rsid w:val="00896BA8"/>
    <w:rsid w:val="008A4CA3"/>
    <w:rsid w:val="008A5588"/>
    <w:rsid w:val="008B6960"/>
    <w:rsid w:val="008B707C"/>
    <w:rsid w:val="008D23F6"/>
    <w:rsid w:val="008E0D07"/>
    <w:rsid w:val="008F043A"/>
    <w:rsid w:val="008F4C86"/>
    <w:rsid w:val="008F58ED"/>
    <w:rsid w:val="009134F2"/>
    <w:rsid w:val="00953473"/>
    <w:rsid w:val="009626DA"/>
    <w:rsid w:val="00963E48"/>
    <w:rsid w:val="009702BC"/>
    <w:rsid w:val="0097568B"/>
    <w:rsid w:val="00997D0D"/>
    <w:rsid w:val="009A2C53"/>
    <w:rsid w:val="009C1B93"/>
    <w:rsid w:val="009C5285"/>
    <w:rsid w:val="009D3842"/>
    <w:rsid w:val="009E6D5F"/>
    <w:rsid w:val="009F0688"/>
    <w:rsid w:val="00A12F0F"/>
    <w:rsid w:val="00A3760B"/>
    <w:rsid w:val="00A517C6"/>
    <w:rsid w:val="00A53C2C"/>
    <w:rsid w:val="00A57808"/>
    <w:rsid w:val="00A658DA"/>
    <w:rsid w:val="00A6722E"/>
    <w:rsid w:val="00A750F6"/>
    <w:rsid w:val="00A83A84"/>
    <w:rsid w:val="00A8735F"/>
    <w:rsid w:val="00A90E29"/>
    <w:rsid w:val="00A92B36"/>
    <w:rsid w:val="00AA1316"/>
    <w:rsid w:val="00AA534A"/>
    <w:rsid w:val="00AD75B6"/>
    <w:rsid w:val="00AE517A"/>
    <w:rsid w:val="00AE7349"/>
    <w:rsid w:val="00AF6958"/>
    <w:rsid w:val="00B01BF9"/>
    <w:rsid w:val="00B17D73"/>
    <w:rsid w:val="00B351C6"/>
    <w:rsid w:val="00B71CC9"/>
    <w:rsid w:val="00B843C4"/>
    <w:rsid w:val="00B87916"/>
    <w:rsid w:val="00B94164"/>
    <w:rsid w:val="00B97A1E"/>
    <w:rsid w:val="00BB0A4A"/>
    <w:rsid w:val="00BB3598"/>
    <w:rsid w:val="00BB4707"/>
    <w:rsid w:val="00BD3F29"/>
    <w:rsid w:val="00BD4517"/>
    <w:rsid w:val="00BE0995"/>
    <w:rsid w:val="00BE2BB1"/>
    <w:rsid w:val="00C00924"/>
    <w:rsid w:val="00C0495F"/>
    <w:rsid w:val="00C23FD7"/>
    <w:rsid w:val="00C33693"/>
    <w:rsid w:val="00C33CD0"/>
    <w:rsid w:val="00C43823"/>
    <w:rsid w:val="00C5066A"/>
    <w:rsid w:val="00C81ED0"/>
    <w:rsid w:val="00C93FE0"/>
    <w:rsid w:val="00C953C0"/>
    <w:rsid w:val="00CA4652"/>
    <w:rsid w:val="00CB15B9"/>
    <w:rsid w:val="00CB3FCB"/>
    <w:rsid w:val="00CB4395"/>
    <w:rsid w:val="00CB4E46"/>
    <w:rsid w:val="00CC5206"/>
    <w:rsid w:val="00CD049A"/>
    <w:rsid w:val="00CD35C6"/>
    <w:rsid w:val="00CE6B8C"/>
    <w:rsid w:val="00CF1732"/>
    <w:rsid w:val="00D06D62"/>
    <w:rsid w:val="00D1153C"/>
    <w:rsid w:val="00D3720E"/>
    <w:rsid w:val="00D475FB"/>
    <w:rsid w:val="00D64633"/>
    <w:rsid w:val="00D71684"/>
    <w:rsid w:val="00D835B6"/>
    <w:rsid w:val="00D84AC6"/>
    <w:rsid w:val="00D85F28"/>
    <w:rsid w:val="00D91756"/>
    <w:rsid w:val="00DA5656"/>
    <w:rsid w:val="00DC21BA"/>
    <w:rsid w:val="00DD651F"/>
    <w:rsid w:val="00E04059"/>
    <w:rsid w:val="00E10569"/>
    <w:rsid w:val="00E26FB8"/>
    <w:rsid w:val="00E27171"/>
    <w:rsid w:val="00E56D16"/>
    <w:rsid w:val="00E57EEA"/>
    <w:rsid w:val="00E67E69"/>
    <w:rsid w:val="00E727B9"/>
    <w:rsid w:val="00E727E0"/>
    <w:rsid w:val="00E80483"/>
    <w:rsid w:val="00E95192"/>
    <w:rsid w:val="00EA1EB6"/>
    <w:rsid w:val="00EA2D99"/>
    <w:rsid w:val="00EC12EE"/>
    <w:rsid w:val="00EC4674"/>
    <w:rsid w:val="00ED0368"/>
    <w:rsid w:val="00EE0822"/>
    <w:rsid w:val="00F2339E"/>
    <w:rsid w:val="00F27443"/>
    <w:rsid w:val="00F37401"/>
    <w:rsid w:val="00F6475E"/>
    <w:rsid w:val="00F6490E"/>
    <w:rsid w:val="00F77D46"/>
    <w:rsid w:val="00F92B8F"/>
    <w:rsid w:val="00F95C19"/>
    <w:rsid w:val="00FB7019"/>
    <w:rsid w:val="00FD0B76"/>
    <w:rsid w:val="00F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31427"/>
  <w15:chartTrackingRefBased/>
  <w15:docId w15:val="{2A63875C-1D04-A049-8178-5A49DDDA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FA"/>
  </w:style>
  <w:style w:type="paragraph" w:styleId="Heading1">
    <w:name w:val="heading 1"/>
    <w:basedOn w:val="Normal"/>
    <w:link w:val="Heading1Char"/>
    <w:uiPriority w:val="9"/>
    <w:qFormat/>
    <w:rsid w:val="000576E4"/>
    <w:pPr>
      <w:keepNext/>
      <w:keepLines/>
      <w:spacing w:after="240"/>
      <w:ind w:left="864" w:right="864"/>
      <w:contextualSpacing/>
      <w:jc w:val="center"/>
      <w:outlineLvl w:val="0"/>
    </w:pPr>
    <w:rPr>
      <w:rFonts w:asciiTheme="majorHAnsi" w:eastAsiaTheme="majorEastAsia" w:hAnsiTheme="majorHAnsi" w:cstheme="majorBidi"/>
      <w:kern w:val="50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BB3598"/>
    <w:pPr>
      <w:keepNext/>
      <w:keepLines/>
      <w:spacing w:before="580" w:after="240"/>
      <w:ind w:left="864" w:right="864"/>
      <w:contextualSpacing/>
      <w:jc w:val="center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2"/>
    </w:pPr>
    <w:rPr>
      <w:rFonts w:asciiTheme="majorHAnsi" w:eastAsiaTheme="majorEastAsia" w:hAnsiTheme="majorHAnsi" w:cstheme="majorBidi"/>
      <w:i/>
      <w:sz w:val="4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sz w:val="3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4"/>
    </w:pPr>
    <w:rPr>
      <w:rFonts w:asciiTheme="majorHAnsi" w:eastAsiaTheme="majorEastAsia" w:hAnsiTheme="majorHAnsi" w:cstheme="majorBidi"/>
      <w:b/>
      <w:i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5"/>
    </w:pPr>
    <w:rPr>
      <w:rFonts w:asciiTheme="majorHAnsi" w:eastAsiaTheme="majorEastAsia" w:hAnsiTheme="majorHAnsi" w:cstheme="majorBidi"/>
      <w:sz w:val="36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7"/>
    </w:pPr>
    <w:rPr>
      <w:rFonts w:asciiTheme="majorHAnsi" w:eastAsiaTheme="majorEastAsia" w:hAnsiTheme="majorHAnsi" w:cstheme="majorBidi"/>
      <w:sz w:val="30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BB3598"/>
    <w:pPr>
      <w:keepNext/>
      <w:keepLines/>
      <w:spacing w:before="40" w:after="24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3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2B36"/>
    <w:pPr>
      <w:spacing w:after="2160" w:line="240" w:lineRule="auto"/>
      <w:contextualSpacing/>
      <w:jc w:val="center"/>
    </w:pPr>
    <w:rPr>
      <w:rFonts w:asciiTheme="majorHAnsi" w:eastAsiaTheme="majorEastAsia" w:hAnsiTheme="majorHAnsi" w:cstheme="majorBidi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01BF9"/>
    <w:rPr>
      <w:rFonts w:asciiTheme="majorHAnsi" w:eastAsiaTheme="majorEastAsia" w:hAnsiTheme="majorHAnsi" w:cstheme="majorBidi"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3"/>
    <w:qFormat/>
    <w:rsid w:val="0085035A"/>
    <w:pPr>
      <w:numPr>
        <w:ilvl w:val="1"/>
      </w:numPr>
      <w:spacing w:before="680"/>
      <w:contextualSpacing/>
      <w:jc w:val="center"/>
    </w:pPr>
    <w:rPr>
      <w:rFonts w:asciiTheme="majorHAnsi" w:eastAsiaTheme="minorEastAsia" w:hAnsiTheme="majorHAnsi"/>
      <w:sz w:val="44"/>
    </w:rPr>
  </w:style>
  <w:style w:type="character" w:customStyle="1" w:styleId="SubtitleChar">
    <w:name w:val="Subtitle Char"/>
    <w:basedOn w:val="DefaultParagraphFont"/>
    <w:link w:val="Subtitle"/>
    <w:uiPriority w:val="3"/>
    <w:rsid w:val="00482257"/>
    <w:rPr>
      <w:rFonts w:asciiTheme="majorHAnsi" w:eastAsiaTheme="minorEastAsia" w:hAnsiTheme="majorHAnsi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0576E4"/>
    <w:rPr>
      <w:rFonts w:asciiTheme="majorHAnsi" w:eastAsiaTheme="majorEastAsia" w:hAnsiTheme="majorHAnsi" w:cstheme="majorBidi"/>
      <w:kern w:val="50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598"/>
    <w:rPr>
      <w:rFonts w:asciiTheme="majorHAnsi" w:eastAsiaTheme="majorEastAsia" w:hAnsiTheme="majorHAnsi" w:cstheme="majorBidi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598"/>
    <w:rPr>
      <w:rFonts w:asciiTheme="majorHAnsi" w:eastAsiaTheme="majorEastAsia" w:hAnsiTheme="majorHAnsi" w:cstheme="majorBidi"/>
      <w:i/>
      <w:sz w:val="4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598"/>
    <w:rPr>
      <w:rFonts w:asciiTheme="majorHAnsi" w:eastAsiaTheme="majorEastAsia" w:hAnsiTheme="majorHAnsi" w:cstheme="majorBidi"/>
      <w:b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598"/>
    <w:rPr>
      <w:rFonts w:asciiTheme="majorHAnsi" w:eastAsiaTheme="majorEastAsia" w:hAnsiTheme="majorHAnsi" w:cstheme="majorBidi"/>
      <w:b/>
      <w:i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598"/>
    <w:rPr>
      <w:rFonts w:asciiTheme="majorHAnsi" w:eastAsiaTheme="majorEastAsia" w:hAnsiTheme="majorHAnsi" w:cstheme="majorBidi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598"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598"/>
    <w:rPr>
      <w:rFonts w:asciiTheme="majorHAnsi" w:eastAsiaTheme="majorEastAsia" w:hAnsiTheme="majorHAnsi" w:cstheme="majorBidi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598"/>
    <w:rPr>
      <w:rFonts w:asciiTheme="majorHAnsi" w:eastAsiaTheme="majorEastAsia" w:hAnsiTheme="majorHAnsi" w:cstheme="majorBidi"/>
      <w:i/>
      <w:iCs/>
      <w:color w:val="272727" w:themeColor="text1" w:themeTint="D8"/>
      <w:sz w:val="30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5F0E46"/>
    <w:rPr>
      <w:b w:val="0"/>
      <w:bCs/>
      <w:i w:val="0"/>
      <w:caps/>
      <w:smallCaps w:val="0"/>
    </w:rPr>
  </w:style>
  <w:style w:type="character" w:styleId="Emphasis">
    <w:name w:val="Emphasis"/>
    <w:basedOn w:val="DefaultParagraphFont"/>
    <w:uiPriority w:val="20"/>
    <w:semiHidden/>
    <w:unhideWhenUsed/>
    <w:qFormat/>
    <w:rsid w:val="005F0E46"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F0E46"/>
    <w:rPr>
      <w:b/>
      <w:i/>
      <w:iCs/>
      <w:color w:val="262626" w:themeColor="text1" w:themeTint="D9"/>
    </w:rPr>
  </w:style>
  <w:style w:type="paragraph" w:customStyle="1" w:styleId="Image">
    <w:name w:val="Image"/>
    <w:basedOn w:val="Normal"/>
    <w:next w:val="Normal"/>
    <w:uiPriority w:val="2"/>
    <w:qFormat/>
    <w:rsid w:val="0084169A"/>
    <w:pPr>
      <w:spacing w:before="580"/>
      <w:contextualSpacing/>
      <w:jc w:val="center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EE0822"/>
    <w:pPr>
      <w:spacing w:after="0" w:line="240" w:lineRule="auto"/>
      <w:jc w:val="left"/>
    </w:pPr>
    <w:rPr>
      <w:color w:val="595959" w:themeColor="text1" w:themeTint="A6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EE0822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rsid w:val="00997D0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D0D"/>
  </w:style>
  <w:style w:type="paragraph" w:customStyle="1" w:styleId="Author">
    <w:name w:val="Author"/>
    <w:basedOn w:val="Normal"/>
    <w:uiPriority w:val="4"/>
    <w:qFormat/>
    <w:rsid w:val="000576E4"/>
    <w:pPr>
      <w:spacing w:before="180" w:after="600"/>
      <w:jc w:val="center"/>
    </w:pPr>
    <w:rPr>
      <w:i/>
      <w:sz w:val="30"/>
    </w:rPr>
  </w:style>
  <w:style w:type="character" w:styleId="PlaceholderText">
    <w:name w:val="Placeholder Text"/>
    <w:basedOn w:val="DefaultParagraphFont"/>
    <w:uiPriority w:val="99"/>
    <w:semiHidden/>
    <w:rsid w:val="00340B4E"/>
    <w:rPr>
      <w:color w:val="808080"/>
    </w:rPr>
  </w:style>
  <w:style w:type="paragraph" w:styleId="TOCHeading">
    <w:name w:val="TOC Heading"/>
    <w:basedOn w:val="Heading1"/>
    <w:next w:val="Normal"/>
    <w:uiPriority w:val="81"/>
    <w:rsid w:val="00CD35C6"/>
    <w:pPr>
      <w:outlineLvl w:val="9"/>
    </w:pPr>
  </w:style>
  <w:style w:type="paragraph" w:styleId="ListBullet">
    <w:name w:val="List Bullet"/>
    <w:basedOn w:val="Normal"/>
    <w:uiPriority w:val="10"/>
    <w:qFormat/>
    <w:rsid w:val="008575C0"/>
    <w:pPr>
      <w:numPr>
        <w:numId w:val="15"/>
      </w:numPr>
    </w:pPr>
  </w:style>
  <w:style w:type="table" w:styleId="TableGrid">
    <w:name w:val="Table Grid"/>
    <w:basedOn w:val="TableNormal"/>
    <w:uiPriority w:val="39"/>
    <w:rsid w:val="008F0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ntentTable">
    <w:name w:val="ContentTable"/>
    <w:basedOn w:val="TableNormal"/>
    <w:uiPriority w:val="99"/>
    <w:rsid w:val="00CF1732"/>
    <w:pPr>
      <w:spacing w:after="0" w:line="240" w:lineRule="auto"/>
      <w:jc w:val="left"/>
    </w:pPr>
    <w:tblPr>
      <w:tblStyleRowBandSize w:val="1"/>
      <w:tblStyleColBandSize w:val="1"/>
      <w:tblBorders>
        <w:top w:val="single" w:sz="4" w:space="0" w:color="262626" w:themeColor="text1" w:themeTint="D9"/>
        <w:bottom w:val="single" w:sz="4" w:space="0" w:color="262626" w:themeColor="text1" w:themeTint="D9"/>
        <w:insideH w:val="single" w:sz="4" w:space="0" w:color="262626" w:themeColor="text1" w:themeTint="D9"/>
        <w:insideV w:val="single" w:sz="8" w:space="0" w:color="FFFFFF" w:themeColor="background1"/>
      </w:tblBorders>
      <w:tblCellMar>
        <w:left w:w="115" w:type="dxa"/>
        <w:right w:w="115" w:type="dxa"/>
      </w:tblCellMar>
    </w:tblPr>
    <w:tcPr>
      <w:shd w:val="clear" w:color="auto" w:fill="D9D9D9" w:themeFill="background1" w:themeFillShade="D9"/>
    </w:tcPr>
    <w:tblStylePr w:type="firstRow">
      <w:pPr>
        <w:wordWrap/>
        <w:spacing w:beforeLines="0" w:before="120" w:beforeAutospacing="0"/>
        <w:jc w:val="left"/>
      </w:pPr>
      <w:rPr>
        <w:rFonts w:asciiTheme="majorHAnsi" w:hAnsiTheme="majorHAnsi"/>
        <w:b/>
        <w:i w:val="0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firstCol">
      <w:pPr>
        <w:wordWrap/>
        <w:ind w:leftChars="0" w:left="-115"/>
      </w:pPr>
      <w:rPr>
        <w:rFonts w:asciiTheme="majorHAnsi" w:hAnsiTheme="majorHAnsi"/>
        <w:b/>
        <w:i w:val="0"/>
        <w:color w:val="262626" w:themeColor="text1" w:themeTint="D9"/>
        <w:sz w:val="28"/>
      </w:rPr>
      <w:tblPr>
        <w:tblCellMar>
          <w:top w:w="288" w:type="dxa"/>
          <w:left w:w="115" w:type="dxa"/>
          <w:bottom w:w="259" w:type="dxa"/>
          <w:right w:w="115" w:type="dxa"/>
        </w:tblCellMar>
      </w:tblPr>
      <w:tcPr>
        <w:shd w:val="clear" w:color="auto" w:fill="FFFFFF" w:themeFill="background1"/>
        <w:tcMar>
          <w:top w:w="245" w:type="dxa"/>
          <w:left w:w="115" w:type="dxa"/>
          <w:bottom w:w="216" w:type="dxa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>
        <w:tblCellMar>
          <w:top w:w="0" w:type="dxa"/>
          <w:left w:w="0" w:type="dxa"/>
          <w:bottom w:w="0" w:type="dxa"/>
          <w:right w:w="0" w:type="dxa"/>
        </w:tblCellMar>
      </w:tblPr>
    </w:tblStylePr>
    <w:tblStylePr w:type="band2Vert">
      <w:tblPr/>
      <w:tcPr>
        <w:tcMar>
          <w:top w:w="0" w:type="nil"/>
          <w:left w:w="86" w:type="dxa"/>
          <w:bottom w:w="0" w:type="nil"/>
          <w:right w:w="115" w:type="dxa"/>
        </w:tcMar>
      </w:tcPr>
    </w:tblStylePr>
  </w:style>
  <w:style w:type="table" w:styleId="TableGridLight">
    <w:name w:val="Grid Table Light"/>
    <w:basedOn w:val="TableNormal"/>
    <w:uiPriority w:val="40"/>
    <w:rsid w:val="00C438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autoRedefine/>
    <w:uiPriority w:val="39"/>
    <w:rsid w:val="00A90E29"/>
    <w:pPr>
      <w:tabs>
        <w:tab w:val="right" w:leader="dot" w:pos="10440"/>
      </w:tabs>
      <w:spacing w:after="24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517C6"/>
    <w:pPr>
      <w:spacing w:after="100"/>
      <w:ind w:left="220"/>
      <w:jc w:val="left"/>
    </w:pPr>
    <w:rPr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941E5"/>
    <w:pPr>
      <w:spacing w:before="360" w:after="360"/>
      <w:jc w:val="center"/>
    </w:pPr>
    <w:rPr>
      <w:b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941E5"/>
    <w:rPr>
      <w:b/>
      <w:i/>
      <w:iCs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26FB8"/>
    <w:rPr>
      <w:i/>
      <w:caps/>
      <w:smallCaps w:val="0"/>
      <w:color w:val="262626" w:themeColor="text1" w:themeTint="D9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941E5"/>
    <w:rPr>
      <w:b/>
      <w:bCs/>
      <w:i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0941E5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71A8"/>
    <w:pPr>
      <w:spacing w:after="200" w:line="240" w:lineRule="auto"/>
    </w:pPr>
    <w:rPr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4E"/>
    <w:rPr>
      <w:rFonts w:ascii="Segoe UI" w:hAnsi="Segoe UI" w:cs="Segoe UI"/>
      <w:sz w:val="18"/>
      <w:szCs w:val="18"/>
    </w:rPr>
  </w:style>
  <w:style w:type="paragraph" w:styleId="ListNumber">
    <w:name w:val="List Number"/>
    <w:basedOn w:val="Normal"/>
    <w:uiPriority w:val="10"/>
    <w:qFormat/>
    <w:rsid w:val="008575C0"/>
    <w:pPr>
      <w:numPr>
        <w:numId w:val="5"/>
      </w:numPr>
    </w:pPr>
  </w:style>
  <w:style w:type="paragraph" w:styleId="NoSpacing">
    <w:name w:val="No Spacing"/>
    <w:uiPriority w:val="1"/>
    <w:semiHidden/>
    <w:unhideWhenUsed/>
    <w:qFormat/>
    <w:rsid w:val="00C049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941E5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941E5"/>
    <w:rPr>
      <w:i/>
      <w:iCs/>
      <w:color w:val="404040" w:themeColor="text1" w:themeTint="BF"/>
    </w:rPr>
  </w:style>
  <w:style w:type="paragraph" w:customStyle="1" w:styleId="Header-Right">
    <w:name w:val="Header - Right"/>
    <w:basedOn w:val="Normal"/>
    <w:uiPriority w:val="99"/>
    <w:qFormat/>
    <w:rsid w:val="00737AFA"/>
    <w:pPr>
      <w:spacing w:after="0" w:line="240" w:lineRule="auto"/>
      <w:jc w:val="right"/>
    </w:pPr>
    <w:rPr>
      <w:color w:val="595959" w:themeColor="text1" w:themeTint="A6"/>
      <w:sz w:val="18"/>
    </w:rPr>
  </w:style>
  <w:style w:type="paragraph" w:styleId="ListParagraph">
    <w:name w:val="List Paragraph"/>
    <w:basedOn w:val="Normal"/>
    <w:uiPriority w:val="34"/>
    <w:unhideWhenUsed/>
    <w:qFormat/>
    <w:rsid w:val="00C5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japedigo/Library/Containers/com.microsoft.Word/Data/Library/Application%20Support/Microsoft/Office/16.0/DTS/Search/%7b0EA45680-51D4-DF43-821D-3FC335CD7482%7dtf164026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5582888DE9F64C930B004418D87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369D5-0A48-2C4E-8A74-C044548BFD93}"/>
      </w:docPartPr>
      <w:docPartBody>
        <w:p w:rsidR="00D8106C" w:rsidRDefault="00273FB0">
          <w:pPr>
            <w:pStyle w:val="835582888DE9F64C930B004418D87598"/>
          </w:pPr>
          <w:r>
            <w:t>Title</w:t>
          </w:r>
        </w:p>
      </w:docPartBody>
    </w:docPart>
    <w:docPart>
      <w:docPartPr>
        <w:name w:val="DEBE01B3B9546F40BC2A42CE349CF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5C219-9297-ED4C-8990-E1B6C06856F3}"/>
      </w:docPartPr>
      <w:docPartBody>
        <w:p w:rsidR="00D8106C" w:rsidRDefault="00273FB0">
          <w:pPr>
            <w:pStyle w:val="DEBE01B3B9546F40BC2A42CE349CF0AB"/>
          </w:pPr>
          <w:r>
            <w:t>Your Name</w:t>
          </w:r>
        </w:p>
      </w:docPartBody>
    </w:docPart>
    <w:docPart>
      <w:docPartPr>
        <w:name w:val="85E93EAE079AEA41A2ADDF176ADE7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8B47B-00F0-5947-89D9-EC9AEF4C8169}"/>
      </w:docPartPr>
      <w:docPartBody>
        <w:p w:rsidR="00D8106C" w:rsidRDefault="00273FB0">
          <w:pPr>
            <w:pStyle w:val="85E93EAE079AEA41A2ADDF176ADE720D"/>
          </w:pPr>
          <w:r w:rsidRPr="00BB3598"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B40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F6429A0"/>
    <w:multiLevelType w:val="multilevel"/>
    <w:tmpl w:val="E254756A"/>
    <w:lvl w:ilvl="0">
      <w:start w:val="1"/>
      <w:numFmt w:val="bullet"/>
      <w:pStyle w:val="ListBullet"/>
      <w:lvlText w:val=""/>
      <w:lvlJc w:val="left"/>
      <w:pPr>
        <w:ind w:left="389" w:hanging="389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78" w:hanging="389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67" w:hanging="38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56" w:hanging="389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5" w:hanging="389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34" w:hanging="389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23" w:hanging="389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12" w:hanging="389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01" w:hanging="389"/>
      </w:pPr>
      <w:rPr>
        <w:rFonts w:ascii="Symbol" w:hAnsi="Symbol" w:hint="default"/>
      </w:rPr>
    </w:lvl>
  </w:abstractNum>
  <w:num w:numId="1" w16cid:durableId="1876194102">
    <w:abstractNumId w:val="1"/>
  </w:num>
  <w:num w:numId="2" w16cid:durableId="68028174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6C"/>
    <w:rsid w:val="00273FB0"/>
    <w:rsid w:val="006F0FDC"/>
    <w:rsid w:val="00D8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5582888DE9F64C930B004418D87598">
    <w:name w:val="835582888DE9F64C930B004418D87598"/>
  </w:style>
  <w:style w:type="paragraph" w:customStyle="1" w:styleId="DEBE01B3B9546F40BC2A42CE349CF0AB">
    <w:name w:val="DEBE01B3B9546F40BC2A42CE349CF0AB"/>
  </w:style>
  <w:style w:type="paragraph" w:styleId="ListBullet">
    <w:name w:val="List Bullet"/>
    <w:basedOn w:val="Normal"/>
    <w:uiPriority w:val="10"/>
    <w:qFormat/>
    <w:pPr>
      <w:numPr>
        <w:numId w:val="1"/>
      </w:numPr>
      <w:spacing w:after="160" w:line="259" w:lineRule="auto"/>
      <w:jc w:val="both"/>
    </w:pPr>
    <w:rPr>
      <w:rFonts w:eastAsiaTheme="minorHAnsi"/>
      <w:color w:val="262626" w:themeColor="text1" w:themeTint="D9"/>
      <w:sz w:val="22"/>
      <w:szCs w:val="22"/>
    </w:rPr>
  </w:style>
  <w:style w:type="paragraph" w:customStyle="1" w:styleId="85E93EAE079AEA41A2ADDF176ADE720D">
    <w:name w:val="85E93EAE079AEA41A2ADDF176ADE72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port_Color">
      <a:dk1>
        <a:srgbClr val="000000"/>
      </a:dk1>
      <a:lt1>
        <a:srgbClr val="FFFFFF"/>
      </a:lt1>
      <a:dk2>
        <a:srgbClr val="140E0B"/>
      </a:dk2>
      <a:lt2>
        <a:srgbClr val="F3F1EF"/>
      </a:lt2>
      <a:accent1>
        <a:srgbClr val="69493B"/>
      </a:accent1>
      <a:accent2>
        <a:srgbClr val="BE5459"/>
      </a:accent2>
      <a:accent3>
        <a:srgbClr val="5C9A9C"/>
      </a:accent3>
      <a:accent4>
        <a:srgbClr val="EBBD76"/>
      </a:accent4>
      <a:accent5>
        <a:srgbClr val="D98148"/>
      </a:accent5>
      <a:accent6>
        <a:srgbClr val="89586C"/>
      </a:accent6>
      <a:hlink>
        <a:srgbClr val="5C9A9C"/>
      </a:hlink>
      <a:folHlink>
        <a:srgbClr val="89586C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6470F-169E-480A-B276-C4CB054E2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{0EA45680-51D4-DF43-821D-3FC335CD7482}tf16402617.dotx</Template>
  <TotalTime>155</TotalTime>
  <Pages>7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Pedigo – Data Scientist at XYZ</dc:creator>
  <cp:keywords>Bank Marketing Data Analysis</cp:keywords>
  <dc:description/>
  <cp:lastModifiedBy>Maja Dosevska</cp:lastModifiedBy>
  <cp:revision>4</cp:revision>
  <dcterms:created xsi:type="dcterms:W3CDTF">2022-05-02T15:54:00Z</dcterms:created>
  <dcterms:modified xsi:type="dcterms:W3CDTF">2022-05-03T18:44:00Z</dcterms:modified>
</cp:coreProperties>
</file>